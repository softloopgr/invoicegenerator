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039"/>
        <w:gridCol w:w="5041"/>
      </w:tblGrid>
      <w:tr w:rsidR="0037128B" w:rsidRPr="00F6384C" w:rsidTr="0037128B">
        <w:trPr>
          <w:trHeight w:val="1590"/>
        </w:trPr>
        <w:tc>
          <w:tcPr>
            <w:tcW w:w="5148" w:type="dxa"/>
          </w:tcPr>
          <w:p w:rsidR="0037128B" w:rsidRDefault="007E709D" w:rsidP="007E709D">
            <w:pPr>
              <w:pStyle w:val="CompanyName"/>
            </w:pPr>
            <w:r>
              <w:t>{{0}}</w:t>
            </w:r>
          </w:p>
          <w:p w:rsidR="00E445F2" w:rsidRPr="00F6384C" w:rsidRDefault="00E445F2" w:rsidP="007E709D">
            <w:pPr>
              <w:pStyle w:val="CompanyName"/>
            </w:pPr>
          </w:p>
        </w:tc>
        <w:tc>
          <w:tcPr>
            <w:tcW w:w="5148" w:type="dxa"/>
          </w:tcPr>
          <w:p w:rsidR="00A2202E" w:rsidRDefault="0053581C" w:rsidP="0053581C">
            <w:pPr>
              <w:pStyle w:val="CompanyName"/>
              <w:jc w:val="right"/>
            </w:pPr>
            <w:r>
              <w:t>{{1}}</w:t>
            </w:r>
          </w:p>
          <w:p w:rsidR="0053581C" w:rsidRPr="00600D96" w:rsidRDefault="0053581C" w:rsidP="0053581C">
            <w:pPr>
              <w:pStyle w:val="Amount"/>
              <w:rPr>
                <w:b/>
              </w:rPr>
            </w:pPr>
            <w:r w:rsidRPr="00600D96">
              <w:rPr>
                <w:b/>
              </w:rPr>
              <w:t>{{2}}</w:t>
            </w:r>
          </w:p>
          <w:p w:rsidR="00BC7D1B" w:rsidRDefault="009723D5" w:rsidP="00431C81">
            <w:pPr>
              <w:pStyle w:val="Amount"/>
            </w:pPr>
            <w:bookmarkStart w:id="0" w:name="_GoBack"/>
            <w:bookmarkEnd w:id="0"/>
            <w:r>
              <w:rPr>
                <w:lang w:val="el-GR"/>
              </w:rPr>
              <w:t>Αριθμός</w:t>
            </w:r>
            <w:r w:rsidR="007E163D">
              <w:t>:</w:t>
            </w:r>
            <w:r w:rsidR="00BC7D1B">
              <w:t xml:space="preserve"> </w:t>
            </w:r>
            <w:r w:rsidR="00BC7D1B" w:rsidRPr="00CD3DA3">
              <w:rPr>
                <w:b/>
              </w:rPr>
              <w:t>{{3}}</w:t>
            </w:r>
          </w:p>
          <w:p w:rsidR="009715D5" w:rsidRDefault="009A0012" w:rsidP="009715D5">
            <w:pPr>
              <w:pStyle w:val="Amount"/>
            </w:pPr>
            <w:r>
              <w:rPr>
                <w:lang w:val="el-GR"/>
              </w:rPr>
              <w:t>Περιοχή</w:t>
            </w:r>
            <w:r w:rsidRPr="00C42454">
              <w:t>:</w:t>
            </w:r>
            <w:r w:rsidR="009715D5">
              <w:t xml:space="preserve"> </w:t>
            </w:r>
            <w:r w:rsidR="009715D5" w:rsidRPr="009715D5">
              <w:rPr>
                <w:b/>
              </w:rPr>
              <w:t>{{4}}</w:t>
            </w:r>
          </w:p>
          <w:p w:rsidR="009715D5" w:rsidRPr="00F6384C" w:rsidRDefault="009E7365" w:rsidP="009715D5">
            <w:pPr>
              <w:pStyle w:val="Amount"/>
            </w:pPr>
            <w:r>
              <w:rPr>
                <w:lang w:val="el-GR"/>
              </w:rPr>
              <w:t>Ημ</w:t>
            </w:r>
            <w:r w:rsidRPr="00236DB6">
              <w:t>/</w:t>
            </w:r>
            <w:r w:rsidR="000B2B4C">
              <w:rPr>
                <w:lang w:val="el-GR"/>
              </w:rPr>
              <w:t>νι</w:t>
            </w:r>
            <w:r>
              <w:rPr>
                <w:lang w:val="el-GR"/>
              </w:rPr>
              <w:t>α</w:t>
            </w:r>
            <w:r w:rsidR="009715D5">
              <w:t>:</w:t>
            </w:r>
            <w:r w:rsidR="009715D5" w:rsidRPr="009715D5">
              <w:rPr>
                <w:b/>
              </w:rPr>
              <w:t>{{5}}</w:t>
            </w:r>
          </w:p>
        </w:tc>
      </w:tr>
      <w:tr w:rsidR="0037128B" w:rsidRPr="00F6384C" w:rsidTr="0037128B">
        <w:trPr>
          <w:cantSplit/>
          <w:trHeight w:hRule="exact" w:val="216"/>
        </w:trPr>
        <w:tc>
          <w:tcPr>
            <w:tcW w:w="5148" w:type="dxa"/>
          </w:tcPr>
          <w:p w:rsidR="0037128B" w:rsidRPr="00F6384C" w:rsidRDefault="0037128B" w:rsidP="0037128B"/>
        </w:tc>
        <w:tc>
          <w:tcPr>
            <w:tcW w:w="5148" w:type="dxa"/>
          </w:tcPr>
          <w:p w:rsidR="0037128B" w:rsidRPr="00F6384C" w:rsidRDefault="0037128B" w:rsidP="0037128B"/>
        </w:tc>
      </w:tr>
      <w:tr w:rsidR="0093568C" w:rsidRPr="00F6384C" w:rsidTr="0037128B">
        <w:trPr>
          <w:trHeight w:val="1440"/>
        </w:trPr>
        <w:tc>
          <w:tcPr>
            <w:tcW w:w="5148" w:type="dxa"/>
          </w:tcPr>
          <w:p w:rsidR="0093568C" w:rsidRDefault="00FE2103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1977B8">
              <w:t xml:space="preserve"> </w:t>
            </w:r>
            <w:r>
              <w:rPr>
                <w:lang w:val="el-GR"/>
              </w:rPr>
              <w:t>εταιρειασ</w:t>
            </w:r>
            <w:r w:rsidR="0093568C" w:rsidRPr="001977B8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7"/>
              <w:gridCol w:w="2901"/>
            </w:tblGrid>
            <w:tr w:rsidR="004F5211" w:rsidTr="00C32AE7">
              <w:tc>
                <w:tcPr>
                  <w:tcW w:w="1877" w:type="dxa"/>
                </w:tcPr>
                <w:p w:rsid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113DDF">
                    <w:t>:</w:t>
                  </w:r>
                </w:p>
              </w:tc>
              <w:tc>
                <w:tcPr>
                  <w:tcW w:w="2901" w:type="dxa"/>
                </w:tcPr>
                <w:p w:rsidR="004F5211" w:rsidRDefault="00B37D1B" w:rsidP="004F5211">
                  <w:r>
                    <w:rPr>
                      <w:b/>
                    </w:rPr>
                    <w:t>{{6}}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2901" w:type="dxa"/>
                </w:tcPr>
                <w:p w:rsidR="004F5211" w:rsidRPr="004F5211" w:rsidRDefault="00B37D1B" w:rsidP="004F5211">
                  <w:r>
                    <w:rPr>
                      <w:b/>
                    </w:rPr>
                    <w:t>{{7}}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{{8}}</w:t>
                  </w:r>
                </w:p>
              </w:tc>
            </w:tr>
            <w:tr w:rsidR="004F5211" w:rsidTr="00C32AE7">
              <w:tc>
                <w:tcPr>
                  <w:tcW w:w="1877" w:type="dxa"/>
                </w:tcPr>
                <w:p w:rsidR="004F5211" w:rsidRPr="004F5211" w:rsidRDefault="004F5211" w:rsidP="009F49CF">
                  <w:pPr>
                    <w:jc w:val="right"/>
                  </w:pPr>
                  <w:r>
                    <w:rPr>
                      <w:lang w:val="el-GR"/>
                    </w:rPr>
                    <w:t>Τηλέφωνο</w:t>
                  </w:r>
                  <w:r w:rsidRPr="00CF351F"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4F5211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{{9}}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  <w:r>
                    <w:t xml:space="preserve"> </w:t>
                  </w:r>
                </w:p>
              </w:tc>
              <w:tc>
                <w:tcPr>
                  <w:tcW w:w="2901" w:type="dxa"/>
                </w:tcPr>
                <w:p w:rsidR="00753B10" w:rsidRPr="00AF6CA2" w:rsidRDefault="00DE391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{{10}}</w:t>
                  </w:r>
                </w:p>
              </w:tc>
            </w:tr>
            <w:tr w:rsidR="00753B10" w:rsidTr="00C32AE7">
              <w:tc>
                <w:tcPr>
                  <w:tcW w:w="1877" w:type="dxa"/>
                </w:tcPr>
                <w:p w:rsidR="00753B10" w:rsidRPr="00753B10" w:rsidRDefault="00753B10" w:rsidP="009F49CF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2901" w:type="dxa"/>
                </w:tcPr>
                <w:p w:rsidR="00753B10" w:rsidRPr="00AF6CA2" w:rsidRDefault="0015052C" w:rsidP="004F5211">
                  <w:pPr>
                    <w:rPr>
                      <w:b/>
                    </w:rPr>
                  </w:pPr>
                  <w:r>
                    <w:rPr>
                      <w:b/>
                    </w:rPr>
                    <w:t>{{11}}</w:t>
                  </w:r>
                </w:p>
              </w:tc>
            </w:tr>
          </w:tbl>
          <w:p w:rsidR="001C4345" w:rsidRPr="00CF351F" w:rsidRDefault="001C4345" w:rsidP="00E57CC6"/>
        </w:tc>
        <w:tc>
          <w:tcPr>
            <w:tcW w:w="5148" w:type="dxa"/>
          </w:tcPr>
          <w:p w:rsidR="0093568C" w:rsidRDefault="005649BD" w:rsidP="00D115C4">
            <w:pPr>
              <w:pStyle w:val="Heading3"/>
            </w:pPr>
            <w:r>
              <w:rPr>
                <w:lang w:val="el-GR"/>
              </w:rPr>
              <w:t>στοιχεια</w:t>
            </w:r>
            <w:r w:rsidRPr="00CC0F27">
              <w:t xml:space="preserve"> </w:t>
            </w:r>
            <w:r>
              <w:rPr>
                <w:lang w:val="el-GR"/>
              </w:rPr>
              <w:t>πελατη</w:t>
            </w:r>
            <w:r w:rsidR="0093568C" w:rsidRPr="00CC0F27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7"/>
              <w:gridCol w:w="3158"/>
            </w:tblGrid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Επωνυμία</w:t>
                  </w:r>
                  <w:r w:rsidRPr="000B2C1E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{{12}}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Επάγγελμα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1E4C53">
                  <w:r>
                    <w:rPr>
                      <w:b/>
                    </w:rPr>
                    <w:t>{{13}}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Διεύθυνση</w:t>
                  </w:r>
                  <w:r w:rsidRPr="00CF351F">
                    <w:t>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{{14}}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Α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Φ</w:t>
                  </w:r>
                  <w:r w:rsidRPr="00CF351F">
                    <w:t>.</w:t>
                  </w:r>
                  <w:r>
                    <w:rPr>
                      <w:lang w:val="el-GR"/>
                    </w:rPr>
                    <w:t>Μ</w:t>
                  </w:r>
                  <w:r w:rsidRPr="00CF351F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{{15}}</w:t>
                  </w:r>
                </w:p>
              </w:tc>
            </w:tr>
            <w:tr w:rsidR="00C21C48" w:rsidTr="00B735BD">
              <w:tc>
                <w:tcPr>
                  <w:tcW w:w="1668" w:type="dxa"/>
                </w:tcPr>
                <w:p w:rsidR="00C21C48" w:rsidRDefault="00C21C48" w:rsidP="000D2733">
                  <w:pPr>
                    <w:jc w:val="right"/>
                  </w:pPr>
                  <w:r>
                    <w:rPr>
                      <w:lang w:val="el-GR"/>
                    </w:rPr>
                    <w:t>Δ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Ο</w:t>
                  </w:r>
                  <w:r w:rsidRPr="00AF6CA2">
                    <w:t>.</w:t>
                  </w:r>
                  <w:r>
                    <w:rPr>
                      <w:lang w:val="el-GR"/>
                    </w:rPr>
                    <w:t>Υ</w:t>
                  </w:r>
                  <w:r w:rsidRPr="00AF6CA2">
                    <w:t>.:</w:t>
                  </w:r>
                </w:p>
              </w:tc>
              <w:tc>
                <w:tcPr>
                  <w:tcW w:w="3163" w:type="dxa"/>
                </w:tcPr>
                <w:p w:rsidR="00C21C48" w:rsidRDefault="001E4C53" w:rsidP="007C4144">
                  <w:r>
                    <w:rPr>
                      <w:b/>
                    </w:rPr>
                    <w:t>{{16}}</w:t>
                  </w:r>
                </w:p>
              </w:tc>
            </w:tr>
          </w:tbl>
          <w:p w:rsidR="007C4144" w:rsidRPr="007C4144" w:rsidRDefault="007C4144" w:rsidP="007C4144"/>
          <w:p w:rsidR="0093568C" w:rsidRPr="00F6384C" w:rsidRDefault="005B5A29" w:rsidP="00C21C48">
            <w:r>
              <w:t xml:space="preserve"> </w:t>
            </w:r>
          </w:p>
        </w:tc>
      </w:tr>
      <w:tr w:rsidR="002D5F96" w:rsidRPr="003152C4" w:rsidTr="0037128B">
        <w:trPr>
          <w:trHeight w:val="1440"/>
        </w:trPr>
        <w:tc>
          <w:tcPr>
            <w:tcW w:w="5148" w:type="dxa"/>
          </w:tcPr>
          <w:p w:rsidR="002D5F96" w:rsidRDefault="002D5F96" w:rsidP="00D115C4">
            <w:pPr>
              <w:pStyle w:val="Heading3"/>
              <w:rPr>
                <w:lang w:val="el-GR"/>
              </w:rPr>
            </w:pPr>
          </w:p>
        </w:tc>
        <w:tc>
          <w:tcPr>
            <w:tcW w:w="5148" w:type="dxa"/>
          </w:tcPr>
          <w:p w:rsidR="002D5F96" w:rsidRDefault="002D5F96" w:rsidP="00D115C4">
            <w:pPr>
              <w:pStyle w:val="Heading3"/>
              <w:rPr>
                <w:lang w:val="el-GR"/>
              </w:rPr>
            </w:pPr>
            <w:r>
              <w:rPr>
                <w:lang w:val="el-GR"/>
              </w:rPr>
              <w:t>στοιχεια αποστολησ</w:t>
            </w:r>
            <w:r w:rsidR="003152C4">
              <w:rPr>
                <w:lang w:val="el-GR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5"/>
              <w:gridCol w:w="2879"/>
            </w:tblGrid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Τόπος Φόρτωσης: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{{23}}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Προορισμός: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{{24}}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 xml:space="preserve">Σκοπός Διακίνησης: 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{{25}}</w:t>
                  </w:r>
                </w:p>
              </w:tc>
            </w:tr>
            <w:tr w:rsidR="00DE2ED1" w:rsidTr="002A7FAE">
              <w:tc>
                <w:tcPr>
                  <w:tcW w:w="1935" w:type="dxa"/>
                </w:tcPr>
                <w:p w:rsidR="00DE2ED1" w:rsidRDefault="00DE2ED1" w:rsidP="00DE2ED1">
                  <w:pPr>
                    <w:jc w:val="right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Τηλέφωνο:</w:t>
                  </w:r>
                </w:p>
              </w:tc>
              <w:tc>
                <w:tcPr>
                  <w:tcW w:w="2879" w:type="dxa"/>
                </w:tcPr>
                <w:p w:rsidR="00DE2ED1" w:rsidRPr="008B457C" w:rsidRDefault="008B457C" w:rsidP="002D15A4">
                  <w:pPr>
                    <w:rPr>
                      <w:b/>
                      <w:lang w:val="el-GR"/>
                    </w:rPr>
                  </w:pPr>
                  <w:r w:rsidRPr="008B457C">
                    <w:rPr>
                      <w:b/>
                      <w:lang w:val="el-GR"/>
                    </w:rPr>
                    <w:t>{{26}}</w:t>
                  </w:r>
                </w:p>
              </w:tc>
            </w:tr>
          </w:tbl>
          <w:p w:rsidR="003152C4" w:rsidRPr="002D15A4" w:rsidRDefault="003152C4" w:rsidP="002D15A4">
            <w:pPr>
              <w:rPr>
                <w:lang w:val="el-GR"/>
              </w:rPr>
            </w:pPr>
          </w:p>
        </w:tc>
      </w:tr>
    </w:tbl>
    <w:p w:rsidR="0037128B" w:rsidRPr="003152C4" w:rsidRDefault="0037128B">
      <w:pPr>
        <w:rPr>
          <w:lang w:val="el-G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080"/>
      </w:tblGrid>
      <w:tr w:rsidR="005A6D66" w:rsidRPr="00F6384C" w:rsidTr="0037128B">
        <w:trPr>
          <w:trHeight w:val="1152"/>
        </w:trPr>
        <w:tc>
          <w:tcPr>
            <w:tcW w:w="10296" w:type="dxa"/>
          </w:tcPr>
          <w:p w:rsidR="008D5166" w:rsidRDefault="00377D6C" w:rsidP="00F64592">
            <w:pPr>
              <w:pStyle w:val="Heading3"/>
            </w:pPr>
            <w:r>
              <w:rPr>
                <w:lang w:val="el-GR"/>
              </w:rPr>
              <w:t>σχολια</w:t>
            </w:r>
            <w:r w:rsidR="005A6D66" w:rsidRPr="00F6384C">
              <w:t>:</w:t>
            </w:r>
          </w:p>
          <w:p w:rsidR="00F64592" w:rsidRPr="00F64592" w:rsidRDefault="00F64592" w:rsidP="00F64592">
            <w:r>
              <w:t>{{17}}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944"/>
        <w:gridCol w:w="1728"/>
        <w:gridCol w:w="1742"/>
        <w:gridCol w:w="1656"/>
      </w:tblGrid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E8598C" w:rsidRDefault="00E8598C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Περιγραφη ειδουσ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ποσοστητα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μοναδα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952182" w:rsidRDefault="00952182" w:rsidP="0021009B">
            <w:pPr>
              <w:pStyle w:val="ColumnHeadings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A07AAA" w:rsidP="00C155E3">
            <w:r>
              <w:t>{{511}}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330746">
            <w:r>
              <w:t>{{512}}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C3156D" w:rsidP="00C3156D">
            <w:pPr>
              <w:pStyle w:val="Amount"/>
            </w:pPr>
            <w:r>
              <w:t>{{513}}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{{514}}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C385B" w:rsidRPr="00F6384C" w:rsidRDefault="00175D81" w:rsidP="0021009B">
            <w:r>
              <w:t>{{521}}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6351B6">
            <w:r>
              <w:t>{{522}}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{{523}}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{{524}}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{{531}}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{{532}}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{{533}}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{{534}}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6A675D">
            <w:r>
              <w:t>{{541}}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{{542}}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{{543}}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{{544}}</w:t>
            </w:r>
          </w:p>
        </w:tc>
      </w:tr>
      <w:tr w:rsidR="00FB184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B1848" w:rsidRPr="00F6384C" w:rsidRDefault="00175D81" w:rsidP="0021009B">
            <w:r>
              <w:t>{{551}}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330746" w:rsidP="00880921">
            <w:r>
              <w:t>{{552}}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ED32F2" w:rsidP="00ED32F2">
            <w:pPr>
              <w:pStyle w:val="Amount"/>
            </w:pPr>
            <w:r>
              <w:t>{{553}}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FB1848" w:rsidRPr="00F6384C" w:rsidRDefault="007E7A4A" w:rsidP="00E04370">
            <w:pPr>
              <w:pStyle w:val="Amount"/>
            </w:pPr>
            <w:r>
              <w:t>{{554}}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{{561}}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{{562}}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ED32F2" w:rsidP="00ED32F2">
            <w:pPr>
              <w:pStyle w:val="Amount"/>
            </w:pPr>
            <w:r>
              <w:t>{{563}}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{{564}}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{{571}}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{{572}}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{{573}}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{{574}}</w:t>
            </w:r>
          </w:p>
        </w:tc>
      </w:tr>
      <w:tr w:rsidR="00D4146A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4146A" w:rsidRPr="00F6384C" w:rsidRDefault="00175D81" w:rsidP="0021009B">
            <w:r>
              <w:t>{{581}}</w:t>
            </w:r>
          </w:p>
        </w:tc>
        <w:tc>
          <w:tcPr>
            <w:tcW w:w="176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330746" w:rsidP="00880921">
            <w:r>
              <w:t>{{582}}</w:t>
            </w:r>
          </w:p>
        </w:tc>
        <w:tc>
          <w:tcPr>
            <w:tcW w:w="177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583EF4" w:rsidP="0037128B">
            <w:pPr>
              <w:pStyle w:val="Amount"/>
            </w:pPr>
            <w:r>
              <w:t>{{583}}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D4146A" w:rsidRPr="00F6384C" w:rsidRDefault="007E7A4A" w:rsidP="00E04370">
            <w:pPr>
              <w:pStyle w:val="Amount"/>
            </w:pPr>
            <w:r>
              <w:t>{{584}}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</w:tcPr>
          <w:p w:rsidR="008C3A18" w:rsidRPr="007F1A92" w:rsidRDefault="007F1A92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συνολο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A844D6" w:rsidRDefault="00C55AEB" w:rsidP="00222496">
            <w:pPr>
              <w:pStyle w:val="Amount"/>
              <w:rPr>
                <w:b/>
              </w:rPr>
            </w:pPr>
            <w:r>
              <w:rPr>
                <w:b/>
              </w:rPr>
              <w:t>{{18}}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6B4C7A" w:rsidRDefault="007F1A92" w:rsidP="00C55AEB">
            <w:pPr>
              <w:pStyle w:val="Amount"/>
            </w:pPr>
            <w:r>
              <w:rPr>
                <w:lang w:val="el-GR"/>
              </w:rPr>
              <w:t>Φ</w:t>
            </w:r>
            <w:r w:rsidRPr="006B4C7A">
              <w:t>.</w:t>
            </w:r>
            <w:r>
              <w:rPr>
                <w:lang w:val="el-GR"/>
              </w:rPr>
              <w:t>Π</w:t>
            </w:r>
            <w:r w:rsidRPr="006B4C7A">
              <w:t>.</w:t>
            </w:r>
            <w:r>
              <w:rPr>
                <w:lang w:val="el-GR"/>
              </w:rPr>
              <w:t>Α</w:t>
            </w:r>
            <w:r w:rsidR="003E7E6A">
              <w:t xml:space="preserve">. </w:t>
            </w:r>
            <w:r w:rsidR="00C55AEB">
              <w:t>{{19}}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F70579" w:rsidRDefault="00C55AEB" w:rsidP="00153B99">
            <w:pPr>
              <w:pStyle w:val="Amount"/>
              <w:rPr>
                <w:b/>
              </w:rPr>
            </w:pPr>
            <w:r>
              <w:rPr>
                <w:b/>
              </w:rPr>
              <w:t>{{20}}</w:t>
            </w:r>
          </w:p>
        </w:tc>
      </w:tr>
      <w:tr w:rsidR="008C3A18" w:rsidRPr="00F6384C" w:rsidTr="00003F60">
        <w:trPr>
          <w:cantSplit/>
          <w:trHeight w:val="288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</w:tcPr>
          <w:p w:rsidR="008C3A18" w:rsidRPr="00F6384C" w:rsidRDefault="008C3A18" w:rsidP="001E3C2E"/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4" w:space="0" w:color="A6A6A6"/>
            </w:tcBorders>
          </w:tcPr>
          <w:p w:rsidR="008C3A18" w:rsidRPr="00704585" w:rsidRDefault="00704585" w:rsidP="0037128B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ολικο</w:t>
            </w:r>
          </w:p>
        </w:tc>
        <w:tc>
          <w:tcPr>
            <w:tcW w:w="1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:rsidR="008C3A18" w:rsidRPr="00C55AEB" w:rsidRDefault="00C55AEB" w:rsidP="0004114A">
            <w:pPr>
              <w:pStyle w:val="Amount"/>
              <w:rPr>
                <w:b/>
              </w:rPr>
            </w:pPr>
            <w:r>
              <w:rPr>
                <w:b/>
              </w:rPr>
              <w:t>{{21}}</w:t>
            </w:r>
          </w:p>
        </w:tc>
      </w:tr>
    </w:tbl>
    <w:p w:rsidR="0037128B" w:rsidRDefault="0037128B" w:rsidP="009704F3">
      <w:pPr>
        <w:pStyle w:val="ThankYou"/>
        <w:jc w:val="left"/>
      </w:pPr>
    </w:p>
    <w:sectPr w:rsidR="0037128B" w:rsidSect="0037128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4C"/>
    <w:rsid w:val="00003F60"/>
    <w:rsid w:val="00007B5D"/>
    <w:rsid w:val="0004114A"/>
    <w:rsid w:val="00065D96"/>
    <w:rsid w:val="00085EA6"/>
    <w:rsid w:val="000A6EEF"/>
    <w:rsid w:val="000B2B4C"/>
    <w:rsid w:val="000B2C1E"/>
    <w:rsid w:val="000B532E"/>
    <w:rsid w:val="000D2733"/>
    <w:rsid w:val="000D5CD2"/>
    <w:rsid w:val="00113DDF"/>
    <w:rsid w:val="0014290B"/>
    <w:rsid w:val="0015052C"/>
    <w:rsid w:val="00153B99"/>
    <w:rsid w:val="00162EF3"/>
    <w:rsid w:val="001756CF"/>
    <w:rsid w:val="00175D81"/>
    <w:rsid w:val="001977B8"/>
    <w:rsid w:val="001C4345"/>
    <w:rsid w:val="001E15DC"/>
    <w:rsid w:val="001E3C2E"/>
    <w:rsid w:val="001E4C53"/>
    <w:rsid w:val="001F2198"/>
    <w:rsid w:val="0021009B"/>
    <w:rsid w:val="00222496"/>
    <w:rsid w:val="002257E1"/>
    <w:rsid w:val="002356D6"/>
    <w:rsid w:val="00236DB6"/>
    <w:rsid w:val="002451AA"/>
    <w:rsid w:val="00250919"/>
    <w:rsid w:val="00265C9F"/>
    <w:rsid w:val="002843B4"/>
    <w:rsid w:val="00285DFC"/>
    <w:rsid w:val="002A7FAE"/>
    <w:rsid w:val="002C42D0"/>
    <w:rsid w:val="002D15A4"/>
    <w:rsid w:val="002D5F96"/>
    <w:rsid w:val="002D77D4"/>
    <w:rsid w:val="002E45A8"/>
    <w:rsid w:val="00303569"/>
    <w:rsid w:val="003074C2"/>
    <w:rsid w:val="003152C4"/>
    <w:rsid w:val="00330746"/>
    <w:rsid w:val="00341D54"/>
    <w:rsid w:val="0034378E"/>
    <w:rsid w:val="0037128B"/>
    <w:rsid w:val="00377D6C"/>
    <w:rsid w:val="0038167A"/>
    <w:rsid w:val="00383569"/>
    <w:rsid w:val="00396851"/>
    <w:rsid w:val="003B7500"/>
    <w:rsid w:val="003C2ED9"/>
    <w:rsid w:val="003D3643"/>
    <w:rsid w:val="003E7E6A"/>
    <w:rsid w:val="003F03CA"/>
    <w:rsid w:val="00406E86"/>
    <w:rsid w:val="00415285"/>
    <w:rsid w:val="00431C81"/>
    <w:rsid w:val="0044154C"/>
    <w:rsid w:val="00473FA7"/>
    <w:rsid w:val="004E32F0"/>
    <w:rsid w:val="004F5211"/>
    <w:rsid w:val="005300A5"/>
    <w:rsid w:val="0053581C"/>
    <w:rsid w:val="00541587"/>
    <w:rsid w:val="00561744"/>
    <w:rsid w:val="005631A7"/>
    <w:rsid w:val="005649BD"/>
    <w:rsid w:val="0057491A"/>
    <w:rsid w:val="00583EF4"/>
    <w:rsid w:val="005A6D66"/>
    <w:rsid w:val="005B5A29"/>
    <w:rsid w:val="005C1877"/>
    <w:rsid w:val="005C6516"/>
    <w:rsid w:val="005E41A2"/>
    <w:rsid w:val="005E5DAC"/>
    <w:rsid w:val="005E63F4"/>
    <w:rsid w:val="005F2279"/>
    <w:rsid w:val="00600D96"/>
    <w:rsid w:val="006036B1"/>
    <w:rsid w:val="00621A2B"/>
    <w:rsid w:val="00623519"/>
    <w:rsid w:val="006351B6"/>
    <w:rsid w:val="006478F4"/>
    <w:rsid w:val="00655B7F"/>
    <w:rsid w:val="00687CB9"/>
    <w:rsid w:val="00690B3F"/>
    <w:rsid w:val="006A675D"/>
    <w:rsid w:val="006A67A3"/>
    <w:rsid w:val="006B4C7A"/>
    <w:rsid w:val="006C1688"/>
    <w:rsid w:val="006C385B"/>
    <w:rsid w:val="006D1703"/>
    <w:rsid w:val="00704585"/>
    <w:rsid w:val="007167E3"/>
    <w:rsid w:val="00721A8C"/>
    <w:rsid w:val="007311EE"/>
    <w:rsid w:val="007435E9"/>
    <w:rsid w:val="00753B10"/>
    <w:rsid w:val="007549F6"/>
    <w:rsid w:val="007B2966"/>
    <w:rsid w:val="007C4144"/>
    <w:rsid w:val="007D4633"/>
    <w:rsid w:val="007E163D"/>
    <w:rsid w:val="007E1900"/>
    <w:rsid w:val="007E709D"/>
    <w:rsid w:val="007E7A4A"/>
    <w:rsid w:val="007F1A92"/>
    <w:rsid w:val="007F3D8D"/>
    <w:rsid w:val="00861653"/>
    <w:rsid w:val="00873628"/>
    <w:rsid w:val="00880921"/>
    <w:rsid w:val="008B457C"/>
    <w:rsid w:val="008C1DFD"/>
    <w:rsid w:val="008C3A18"/>
    <w:rsid w:val="008C687B"/>
    <w:rsid w:val="008D5166"/>
    <w:rsid w:val="0091379B"/>
    <w:rsid w:val="00921EA5"/>
    <w:rsid w:val="00925B41"/>
    <w:rsid w:val="0093568C"/>
    <w:rsid w:val="00936F46"/>
    <w:rsid w:val="009372D2"/>
    <w:rsid w:val="00952182"/>
    <w:rsid w:val="00954007"/>
    <w:rsid w:val="009704F3"/>
    <w:rsid w:val="009715D5"/>
    <w:rsid w:val="009723D5"/>
    <w:rsid w:val="009866AD"/>
    <w:rsid w:val="009A0012"/>
    <w:rsid w:val="009B1EC5"/>
    <w:rsid w:val="009B4FCD"/>
    <w:rsid w:val="009C3C16"/>
    <w:rsid w:val="009E7365"/>
    <w:rsid w:val="009F49CF"/>
    <w:rsid w:val="00A0679D"/>
    <w:rsid w:val="00A07AAA"/>
    <w:rsid w:val="00A168E3"/>
    <w:rsid w:val="00A2202E"/>
    <w:rsid w:val="00A52E00"/>
    <w:rsid w:val="00A53D99"/>
    <w:rsid w:val="00A67B29"/>
    <w:rsid w:val="00A844D6"/>
    <w:rsid w:val="00A85F0B"/>
    <w:rsid w:val="00AB03C9"/>
    <w:rsid w:val="00AB5EF8"/>
    <w:rsid w:val="00AD4A77"/>
    <w:rsid w:val="00AF6CA2"/>
    <w:rsid w:val="00AF7831"/>
    <w:rsid w:val="00B37D1B"/>
    <w:rsid w:val="00B735BD"/>
    <w:rsid w:val="00B764B8"/>
    <w:rsid w:val="00B831E7"/>
    <w:rsid w:val="00B91CD2"/>
    <w:rsid w:val="00BB20C2"/>
    <w:rsid w:val="00BB3C67"/>
    <w:rsid w:val="00BC7D1B"/>
    <w:rsid w:val="00BD7A44"/>
    <w:rsid w:val="00C155E3"/>
    <w:rsid w:val="00C20E0C"/>
    <w:rsid w:val="00C21C48"/>
    <w:rsid w:val="00C3156D"/>
    <w:rsid w:val="00C32AE7"/>
    <w:rsid w:val="00C405D3"/>
    <w:rsid w:val="00C42454"/>
    <w:rsid w:val="00C45179"/>
    <w:rsid w:val="00C55AEB"/>
    <w:rsid w:val="00C60CDF"/>
    <w:rsid w:val="00CA4DA7"/>
    <w:rsid w:val="00CC0F27"/>
    <w:rsid w:val="00CC79F4"/>
    <w:rsid w:val="00CD3DA3"/>
    <w:rsid w:val="00CF351F"/>
    <w:rsid w:val="00D01AC1"/>
    <w:rsid w:val="00D115C4"/>
    <w:rsid w:val="00D30623"/>
    <w:rsid w:val="00D4146A"/>
    <w:rsid w:val="00D4360A"/>
    <w:rsid w:val="00D45E69"/>
    <w:rsid w:val="00D646DF"/>
    <w:rsid w:val="00D76A11"/>
    <w:rsid w:val="00DB13DE"/>
    <w:rsid w:val="00DC2F7A"/>
    <w:rsid w:val="00DE2ED1"/>
    <w:rsid w:val="00DE391C"/>
    <w:rsid w:val="00DE68FC"/>
    <w:rsid w:val="00E04370"/>
    <w:rsid w:val="00E26244"/>
    <w:rsid w:val="00E445F2"/>
    <w:rsid w:val="00E55825"/>
    <w:rsid w:val="00E57CC6"/>
    <w:rsid w:val="00E6107D"/>
    <w:rsid w:val="00E73A27"/>
    <w:rsid w:val="00E8598C"/>
    <w:rsid w:val="00E86F09"/>
    <w:rsid w:val="00E96BAF"/>
    <w:rsid w:val="00ED32F2"/>
    <w:rsid w:val="00ED7732"/>
    <w:rsid w:val="00EE3C9B"/>
    <w:rsid w:val="00F010CE"/>
    <w:rsid w:val="00F06DA6"/>
    <w:rsid w:val="00F070F1"/>
    <w:rsid w:val="00F20C22"/>
    <w:rsid w:val="00F52042"/>
    <w:rsid w:val="00F5648A"/>
    <w:rsid w:val="00F626FD"/>
    <w:rsid w:val="00F6384C"/>
    <w:rsid w:val="00F64592"/>
    <w:rsid w:val="00F70579"/>
    <w:rsid w:val="00F70881"/>
    <w:rsid w:val="00F82078"/>
    <w:rsid w:val="00F96829"/>
    <w:rsid w:val="00FA79E8"/>
    <w:rsid w:val="00FB1848"/>
    <w:rsid w:val="00FC222C"/>
    <w:rsid w:val="00FE1399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220E6-90E4-47B8-B6E7-36DDB6A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="Arial" w:hAnsi="Arial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b/>
      <w:color w:val="7F7F7F"/>
      <w:sz w:val="40"/>
    </w:rPr>
  </w:style>
  <w:style w:type="paragraph" w:styleId="Heading2">
    <w:name w:val="heading 2"/>
    <w:basedOn w:val="Normal"/>
    <w:next w:val="Normal"/>
    <w:qFormat/>
    <w:rsid w:val="0037128B"/>
    <w:pPr>
      <w:jc w:val="right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Heading3"/>
    <w:qFormat/>
    <w:rsid w:val="0037128B"/>
    <w:pPr>
      <w:spacing w:after="240"/>
    </w:pPr>
    <w:rPr>
      <w:b w:val="0"/>
      <w:i/>
      <w:caps w:val="0"/>
      <w:color w:val="7F7F7F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PlaceholderText">
    <w:name w:val="Placeholder Text"/>
    <w:uiPriority w:val="99"/>
    <w:semiHidden/>
    <w:rsid w:val="00621A2B"/>
    <w:rPr>
      <w:color w:val="808080"/>
    </w:rPr>
  </w:style>
  <w:style w:type="table" w:styleId="TableGrid">
    <w:name w:val="Table Grid"/>
    <w:basedOn w:val="TableNormal"/>
    <w:rsid w:val="004F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ales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invoice.dotx</Template>
  <TotalTime>51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Andrew Alexopoulos</dc:creator>
  <cp:keywords/>
  <cp:lastModifiedBy>Andrew Alexopoulos</cp:lastModifiedBy>
  <cp:revision>189</cp:revision>
  <cp:lastPrinted>2004-04-12T22:40:00Z</cp:lastPrinted>
  <dcterms:created xsi:type="dcterms:W3CDTF">2015-04-02T09:22:00Z</dcterms:created>
  <dcterms:modified xsi:type="dcterms:W3CDTF">2015-04-03T11:37:00Z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